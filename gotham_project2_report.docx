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D76C" w14:textId="7C061D50" w:rsidR="002D55A3" w:rsidRPr="00DD16C5" w:rsidRDefault="00903463" w:rsidP="00314DE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Team Gotham</w:t>
      </w:r>
    </w:p>
    <w:p w14:paraId="56FD56B9" w14:textId="2F6F53CF" w:rsidR="002D55A3" w:rsidRPr="00903463" w:rsidRDefault="00903463" w:rsidP="00314DEF">
      <w:pPr>
        <w:spacing w:line="276" w:lineRule="auto"/>
        <w:rPr>
          <w:rFonts w:ascii="Times New Roman" w:hAnsi="Times New Roman" w:cs="Times New Roman"/>
        </w:rPr>
      </w:pPr>
      <w:r w:rsidRPr="00903463">
        <w:rPr>
          <w:rFonts w:ascii="Times New Roman" w:hAnsi="Times New Roman" w:cs="Times New Roman"/>
        </w:rPr>
        <w:t xml:space="preserve">Prof. </w:t>
      </w:r>
      <w:proofErr w:type="spellStart"/>
      <w:r w:rsidRPr="00903463">
        <w:rPr>
          <w:rFonts w:ascii="Times New Roman" w:hAnsi="Times New Roman" w:cs="Times New Roman"/>
        </w:rPr>
        <w:t>Kostin</w:t>
      </w:r>
      <w:proofErr w:type="spellEnd"/>
    </w:p>
    <w:p w14:paraId="4FF4E739" w14:textId="3AFB45CE" w:rsidR="002D55A3" w:rsidRPr="00903463" w:rsidRDefault="00903463" w:rsidP="00314DEF">
      <w:pPr>
        <w:spacing w:line="276" w:lineRule="auto"/>
        <w:rPr>
          <w:rFonts w:ascii="Times New Roman" w:hAnsi="Times New Roman" w:cs="Times New Roman"/>
          <w:lang w:val="en-US"/>
        </w:rPr>
      </w:pPr>
      <w:r w:rsidRPr="00903463">
        <w:rPr>
          <w:rFonts w:ascii="Times New Roman" w:hAnsi="Times New Roman" w:cs="Times New Roman"/>
          <w:lang w:val="en-US"/>
        </w:rPr>
        <w:t>DMS 290 – Front-End Web D</w:t>
      </w:r>
      <w:r>
        <w:rPr>
          <w:rFonts w:ascii="Times New Roman" w:hAnsi="Times New Roman" w:cs="Times New Roman"/>
          <w:lang w:val="en-US"/>
        </w:rPr>
        <w:t>esign</w:t>
      </w:r>
    </w:p>
    <w:p w14:paraId="015764C1" w14:textId="69103085" w:rsidR="002D55A3" w:rsidRDefault="00EF5C4E" w:rsidP="00314DE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26 March 2021</w:t>
      </w:r>
    </w:p>
    <w:p w14:paraId="2D223EFA" w14:textId="15D6BC70" w:rsidR="00314DEF" w:rsidRDefault="00314DEF" w:rsidP="00314DE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A07D054" w14:textId="77777777" w:rsidR="00314DEF" w:rsidRDefault="00314DEF" w:rsidP="00314DE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10C0FAEF" w14:textId="48D016D5" w:rsidR="002D55A3" w:rsidRDefault="00EF5C4E" w:rsidP="00314DE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="001A2C51">
        <w:rPr>
          <w:rFonts w:ascii="Times New Roman" w:hAnsi="Times New Roman" w:cs="Times New Roman"/>
          <w:lang w:val="en-US"/>
        </w:rPr>
        <w:t>roject 2 – Half-Way Report</w:t>
      </w:r>
    </w:p>
    <w:p w14:paraId="7208CDEE" w14:textId="56D11A85" w:rsidR="00314DEF" w:rsidRDefault="00314DEF" w:rsidP="00314DE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2EF35249" w14:textId="77777777" w:rsidR="00314DEF" w:rsidRDefault="00314DEF" w:rsidP="00314DEF">
      <w:pPr>
        <w:spacing w:line="276" w:lineRule="auto"/>
        <w:jc w:val="center"/>
        <w:rPr>
          <w:rFonts w:ascii="Times New Roman" w:hAnsi="Times New Roman" w:cs="Times New Roman"/>
          <w:lang w:val="en-US"/>
        </w:rPr>
      </w:pPr>
    </w:p>
    <w:p w14:paraId="20816E10" w14:textId="1FB8E222" w:rsidR="00F35FBC" w:rsidRDefault="00F35FBC" w:rsidP="00314DE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Team Gotham:</w:t>
      </w:r>
    </w:p>
    <w:p w14:paraId="12C7E78E" w14:textId="49E5D81D" w:rsidR="00F35FBC" w:rsidRDefault="00F35FBC" w:rsidP="00314DEF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Information Architect: Gina Romanazzi</w:t>
      </w:r>
    </w:p>
    <w:p w14:paraId="11A0BE88" w14:textId="7FD6124D" w:rsidR="00F35FBC" w:rsidRDefault="00F35FBC" w:rsidP="00314DEF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Designer</w:t>
      </w:r>
      <w:r w:rsidR="00302073">
        <w:rPr>
          <w:rFonts w:ascii="Times New Roman" w:hAnsi="Times New Roman" w:cs="Times New Roman"/>
          <w:lang w:val="en-US"/>
        </w:rPr>
        <w:t>:</w:t>
      </w:r>
    </w:p>
    <w:p w14:paraId="52890B8F" w14:textId="7C5E2986" w:rsidR="00302073" w:rsidRDefault="00302073" w:rsidP="00314DEF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Technician: Bradley Martin</w:t>
      </w:r>
    </w:p>
    <w:p w14:paraId="436BF277" w14:textId="1E089324" w:rsidR="00314DEF" w:rsidRDefault="00314DEF" w:rsidP="00314DE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3975BF76" w14:textId="49E5723B" w:rsidR="00615A79" w:rsidRDefault="00615A79" w:rsidP="00314DE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Original website: </w:t>
      </w:r>
      <w:hyperlink r:id="rId7" w:history="1">
        <w:r w:rsidRPr="008D4C1C">
          <w:rPr>
            <w:rStyle w:val="Hyperlink"/>
            <w:rFonts w:ascii="Times New Roman" w:hAnsi="Times New Roman" w:cs="Times New Roman"/>
            <w:lang w:val="en-US"/>
          </w:rPr>
          <w:t>https://asaid.digitalscholar.rochester.edu/Project1/copenhagen.html</w:t>
        </w:r>
      </w:hyperlink>
    </w:p>
    <w:p w14:paraId="5CA74DA8" w14:textId="11FC77A9" w:rsidR="00615A79" w:rsidRDefault="00615A79" w:rsidP="00314DE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Our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repo: </w:t>
      </w:r>
    </w:p>
    <w:p w14:paraId="1D874FE2" w14:textId="6B10617F" w:rsidR="00615A79" w:rsidRDefault="00615A79" w:rsidP="00314DE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6E794184" w14:textId="13E907D5" w:rsidR="00615A79" w:rsidRDefault="00615A79" w:rsidP="00314DE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Wireframes:</w:t>
      </w:r>
    </w:p>
    <w:p w14:paraId="6DDE2415" w14:textId="7E1B322F" w:rsidR="00231606" w:rsidRDefault="00231606" w:rsidP="00314DEF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74613F50" w14:textId="11579657" w:rsidR="00231606" w:rsidRDefault="00231606" w:rsidP="00314DEF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Possible improvements:</w:t>
      </w:r>
    </w:p>
    <w:p w14:paraId="682F4139" w14:textId="5CAC9D08" w:rsidR="00231606" w:rsidRDefault="00231606" w:rsidP="00231606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Layout (see wireframes)</w:t>
      </w:r>
    </w:p>
    <w:p w14:paraId="6511197E" w14:textId="11F76E86" w:rsidR="00231606" w:rsidRDefault="00231606" w:rsidP="00231606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IA: order of cities</w:t>
      </w:r>
    </w:p>
    <w:p w14:paraId="5C57D4A2" w14:textId="15D15616" w:rsidR="00231606" w:rsidRDefault="00231606" w:rsidP="00231606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Alignment: choose one for paragraph, one for headings (not switching in the middle)</w:t>
      </w:r>
    </w:p>
    <w:p w14:paraId="1AE04A35" w14:textId="0E2EF9A9" w:rsidR="00231606" w:rsidRDefault="00041DCF" w:rsidP="00231606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Proximity + whitespace: items are too close</w:t>
      </w:r>
    </w:p>
    <w:p w14:paraId="3B2C74E7" w14:textId="31E574CF" w:rsidR="00041DCF" w:rsidRDefault="00041DCF" w:rsidP="00231606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Color scheme</w:t>
      </w:r>
      <w:r w:rsidR="001013AB">
        <w:rPr>
          <w:rFonts w:ascii="Times New Roman" w:hAnsi="Times New Roman" w:cs="Times New Roman"/>
          <w:lang w:val="en-US"/>
        </w:rPr>
        <w:t xml:space="preserve"> + contrast of text/background </w:t>
      </w:r>
    </w:p>
    <w:p w14:paraId="0D3A13A8" w14:textId="693686FD" w:rsidR="00041DCF" w:rsidRDefault="00041DCF" w:rsidP="00231606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Readability</w:t>
      </w:r>
    </w:p>
    <w:p w14:paraId="15D2AB3C" w14:textId="75F0BD51" w:rsidR="00041DCF" w:rsidRDefault="00041DCF" w:rsidP="00041DCF">
      <w:pPr>
        <w:pStyle w:val="Listenabsatz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 offset/ font shadows</w:t>
      </w:r>
    </w:p>
    <w:p w14:paraId="2F9BC1D7" w14:textId="66EAC299" w:rsidR="000F7284" w:rsidRDefault="000F7284" w:rsidP="00041DCF">
      <w:pPr>
        <w:pStyle w:val="Listenabsatz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Line length too long</w:t>
      </w:r>
    </w:p>
    <w:p w14:paraId="573860E4" w14:textId="38241EC6" w:rsidR="000F7284" w:rsidRDefault="000F7284" w:rsidP="00041DCF">
      <w:pPr>
        <w:pStyle w:val="Listenabsatz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Increase font size?</w:t>
      </w:r>
    </w:p>
    <w:p w14:paraId="116FEEF5" w14:textId="2E8051D6" w:rsidR="00041DCF" w:rsidRDefault="00041DCF" w:rsidP="00397740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BD048B3" w14:textId="4B242ED8" w:rsidR="00397740" w:rsidRDefault="00397740" w:rsidP="00397740">
      <w:pPr>
        <w:spacing w:line="27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New fonts:</w:t>
      </w:r>
    </w:p>
    <w:p w14:paraId="4625EA69" w14:textId="4AB55099" w:rsidR="00397740" w:rsidRPr="00397740" w:rsidRDefault="00397740" w:rsidP="00397740">
      <w:pPr>
        <w:pStyle w:val="Listenabsatz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lang w:val="en-US"/>
        </w:rPr>
      </w:pPr>
    </w:p>
    <w:sectPr w:rsidR="00397740" w:rsidRPr="00397740" w:rsidSect="00DD16C5">
      <w:headerReference w:type="even" r:id="rId8"/>
      <w:head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E1FFF" w14:textId="77777777" w:rsidR="00A9232B" w:rsidRDefault="00A9232B">
      <w:r>
        <w:separator/>
      </w:r>
    </w:p>
  </w:endnote>
  <w:endnote w:type="continuationSeparator" w:id="0">
    <w:p w14:paraId="5A628861" w14:textId="77777777" w:rsidR="00A9232B" w:rsidRDefault="00A9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93350" w14:textId="77777777" w:rsidR="00A9232B" w:rsidRDefault="00A9232B">
      <w:r>
        <w:separator/>
      </w:r>
    </w:p>
  </w:footnote>
  <w:footnote w:type="continuationSeparator" w:id="0">
    <w:p w14:paraId="422ABD4B" w14:textId="77777777" w:rsidR="00A9232B" w:rsidRDefault="00A92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-1512367120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10821326" w14:textId="77777777" w:rsidR="00DD16C5" w:rsidRDefault="002D55A3" w:rsidP="00A30631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69254D07" w14:textId="77777777" w:rsidR="00DD16C5" w:rsidRDefault="00A9232B" w:rsidP="00DD16C5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  <w:rFonts w:ascii="Times New Roman" w:hAnsi="Times New Roman" w:cs="Times New Roman"/>
      </w:rPr>
      <w:id w:val="483206670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14:paraId="0DE6BC51" w14:textId="77777777" w:rsidR="00DD16C5" w:rsidRPr="00DD16C5" w:rsidRDefault="002D55A3" w:rsidP="00A30631">
        <w:pPr>
          <w:pStyle w:val="Kopfzeile"/>
          <w:framePr w:wrap="none" w:vAnchor="text" w:hAnchor="margin" w:xAlign="right" w:y="1"/>
          <w:rPr>
            <w:rStyle w:val="Seitenzahl"/>
            <w:rFonts w:ascii="Times New Roman" w:hAnsi="Times New Roman" w:cs="Times New Roman"/>
          </w:rPr>
        </w:pPr>
        <w:r w:rsidRPr="00DD16C5">
          <w:rPr>
            <w:rStyle w:val="Seitenzahl"/>
            <w:rFonts w:ascii="Times New Roman" w:hAnsi="Times New Roman" w:cs="Times New Roman"/>
          </w:rPr>
          <w:fldChar w:fldCharType="begin"/>
        </w:r>
        <w:r w:rsidRPr="00DD16C5">
          <w:rPr>
            <w:rStyle w:val="Seitenzahl"/>
            <w:rFonts w:ascii="Times New Roman" w:hAnsi="Times New Roman" w:cs="Times New Roman"/>
          </w:rPr>
          <w:instrText xml:space="preserve"> PAGE </w:instrText>
        </w:r>
        <w:r w:rsidRPr="00DD16C5">
          <w:rPr>
            <w:rStyle w:val="Seitenzahl"/>
            <w:rFonts w:ascii="Times New Roman" w:hAnsi="Times New Roman" w:cs="Times New Roman"/>
          </w:rPr>
          <w:fldChar w:fldCharType="separate"/>
        </w:r>
        <w:r w:rsidRPr="00DD16C5">
          <w:rPr>
            <w:rStyle w:val="Seitenzahl"/>
            <w:rFonts w:ascii="Times New Roman" w:hAnsi="Times New Roman" w:cs="Times New Roman"/>
            <w:noProof/>
          </w:rPr>
          <w:t>1</w:t>
        </w:r>
        <w:r w:rsidRPr="00DD16C5">
          <w:rPr>
            <w:rStyle w:val="Seitenzahl"/>
            <w:rFonts w:ascii="Times New Roman" w:hAnsi="Times New Roman" w:cs="Times New Roman"/>
          </w:rPr>
          <w:fldChar w:fldCharType="end"/>
        </w:r>
      </w:p>
    </w:sdtContent>
  </w:sdt>
  <w:p w14:paraId="67D31B08" w14:textId="10C32614" w:rsidR="00DD16C5" w:rsidRPr="00DD16C5" w:rsidRDefault="00903463" w:rsidP="00DD16C5">
    <w:pPr>
      <w:pStyle w:val="Kopfzeile"/>
      <w:ind w:right="360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Gotham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C0043"/>
    <w:multiLevelType w:val="hybridMultilevel"/>
    <w:tmpl w:val="7F36A89A"/>
    <w:lvl w:ilvl="0" w:tplc="71EE4A44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F1187B"/>
    <w:multiLevelType w:val="hybridMultilevel"/>
    <w:tmpl w:val="BBCAE78A"/>
    <w:lvl w:ilvl="0" w:tplc="320072AC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63"/>
    <w:rsid w:val="00041DCF"/>
    <w:rsid w:val="000F7284"/>
    <w:rsid w:val="001013AB"/>
    <w:rsid w:val="001A2C51"/>
    <w:rsid w:val="001D271A"/>
    <w:rsid w:val="00231606"/>
    <w:rsid w:val="002D55A3"/>
    <w:rsid w:val="00302073"/>
    <w:rsid w:val="00314DEF"/>
    <w:rsid w:val="00397740"/>
    <w:rsid w:val="00615A79"/>
    <w:rsid w:val="00903463"/>
    <w:rsid w:val="00A9232B"/>
    <w:rsid w:val="00C13731"/>
    <w:rsid w:val="00EF5C4E"/>
    <w:rsid w:val="00F35FBC"/>
    <w:rsid w:val="00F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26688C"/>
  <w15:chartTrackingRefBased/>
  <w15:docId w15:val="{0EDDAF00-052A-D645-BBA8-1218397D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D55A3"/>
    <w:rPr>
      <w:rFonts w:eastAsiaTheme="minorHAns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55A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55A3"/>
    <w:rPr>
      <w:rFonts w:eastAsiaTheme="minorHAnsi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2D55A3"/>
  </w:style>
  <w:style w:type="paragraph" w:styleId="Fuzeile">
    <w:name w:val="footer"/>
    <w:basedOn w:val="Standard"/>
    <w:link w:val="FuzeileZchn"/>
    <w:uiPriority w:val="99"/>
    <w:unhideWhenUsed/>
    <w:rsid w:val="0090346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03463"/>
    <w:rPr>
      <w:rFonts w:eastAsiaTheme="minorHAnsi"/>
      <w:lang w:eastAsia="en-US"/>
    </w:rPr>
  </w:style>
  <w:style w:type="paragraph" w:styleId="Listenabsatz">
    <w:name w:val="List Paragraph"/>
    <w:basedOn w:val="Standard"/>
    <w:uiPriority w:val="34"/>
    <w:qFormat/>
    <w:rsid w:val="00F35FBC"/>
    <w:pPr>
      <w:ind w:left="720"/>
      <w:contextualSpacing/>
    </w:p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314DEF"/>
  </w:style>
  <w:style w:type="character" w:customStyle="1" w:styleId="DatumZchn">
    <w:name w:val="Datum Zchn"/>
    <w:basedOn w:val="Absatz-Standardschriftart"/>
    <w:link w:val="Datum"/>
    <w:uiPriority w:val="99"/>
    <w:semiHidden/>
    <w:rsid w:val="00314DEF"/>
    <w:rPr>
      <w:rFonts w:eastAsiaTheme="minorHAnsi"/>
      <w:lang w:eastAsia="en-US"/>
    </w:rPr>
  </w:style>
  <w:style w:type="character" w:styleId="Hyperlink">
    <w:name w:val="Hyperlink"/>
    <w:basedOn w:val="Absatz-Standardschriftart"/>
    <w:uiPriority w:val="99"/>
    <w:unhideWhenUsed/>
    <w:rsid w:val="00615A7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15A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said.digitalscholar.rochester.edu/Project1/copenhage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naromanazzi/Library/Group%20Containers/UBF8T346G9.Office/User%20Content.localized/Templates.localized/College%20Paper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College Paper.dotx</Template>
  <TotalTime>0</TotalTime>
  <Pages>1</Pages>
  <Words>99</Words>
  <Characters>630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Romanazzi, Gina</dc:creator>
  <cp:keywords/>
  <dc:description/>
  <cp:lastModifiedBy>Romanazzi, Gina</cp:lastModifiedBy>
  <cp:revision>12</cp:revision>
  <dcterms:created xsi:type="dcterms:W3CDTF">2021-03-24T07:54:00Z</dcterms:created>
  <dcterms:modified xsi:type="dcterms:W3CDTF">2021-03-24T08:05:00Z</dcterms:modified>
</cp:coreProperties>
</file>